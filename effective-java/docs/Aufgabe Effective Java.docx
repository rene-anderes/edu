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A" w:rsidRDefault="005639D3" w:rsidP="005639D3">
      <w:pPr>
        <w:pStyle w:val="Titel"/>
      </w:pPr>
      <w:r>
        <w:t>Effective Java</w:t>
      </w:r>
    </w:p>
    <w:p w:rsidR="005639D3" w:rsidRDefault="005639D3" w:rsidP="001C4B44">
      <w:pPr>
        <w:pStyle w:val="Untertitel"/>
      </w:pPr>
      <w:r>
        <w:t>Grundlagen zu</w:t>
      </w:r>
      <w:r w:rsidR="001C4B44">
        <w:t xml:space="preserve"> equals()-, </w:t>
      </w:r>
      <w:r w:rsidRPr="005639D3">
        <w:t>hashCode()</w:t>
      </w:r>
      <w:r w:rsidR="001C4B44">
        <w:t>,</w:t>
      </w:r>
      <w:r w:rsidR="00A556FE">
        <w:t xml:space="preserve"> compareTo(),</w:t>
      </w:r>
      <w:r w:rsidR="001C4B44">
        <w:t xml:space="preserve"> </w:t>
      </w:r>
      <w:r w:rsidRPr="005639D3">
        <w:t>clone()</w:t>
      </w:r>
      <w:r>
        <w:t>-Methode</w:t>
      </w:r>
      <w:r w:rsidR="001C4B44">
        <w:t xml:space="preserve"> und </w:t>
      </w:r>
      <w:r>
        <w:t>Immutable-Objekts</w:t>
      </w:r>
    </w:p>
    <w:p w:rsidR="002B439F" w:rsidRPr="00C966CD" w:rsidRDefault="002B439F" w:rsidP="002B439F">
      <w:pPr>
        <w:pStyle w:val="berschrift1"/>
      </w:pPr>
      <w:r>
        <w:t>Einleitung</w:t>
      </w:r>
    </w:p>
    <w:p w:rsidR="005639D3" w:rsidRDefault="00C966CD" w:rsidP="005639D3">
      <w:r>
        <w:t>Mittels eines Beispielprojekts sollen die Aufgaben und Möglichkeiten von Equals, Hash-Code</w:t>
      </w:r>
      <w:r w:rsidR="005B6637">
        <w:t>, CompareTo,</w:t>
      </w:r>
      <w:r>
        <w:t xml:space="preserve"> Clone und Immutability aufgezeigt und geübt werden.</w:t>
      </w:r>
    </w:p>
    <w:p w:rsidR="002B439F" w:rsidRDefault="00B3536C" w:rsidP="005639D3">
      <w:r>
        <w:t>Es gibt vier Übun</w:t>
      </w:r>
      <w:r w:rsidR="002B439F">
        <w:t>gsblöcke, für jedes Thema einen. Die Blöcke bauen auf einander auf:</w:t>
      </w:r>
    </w:p>
    <w:p w:rsidR="002B439F" w:rsidRPr="00EA1861" w:rsidRDefault="002B439F" w:rsidP="002B439F">
      <w:pPr>
        <w:pStyle w:val="Listenabsatz"/>
        <w:numPr>
          <w:ilvl w:val="0"/>
          <w:numId w:val="14"/>
        </w:numPr>
        <w:rPr>
          <w:b/>
          <w:smallCaps/>
        </w:rPr>
      </w:pPr>
      <w:r w:rsidRPr="00EA1861">
        <w:rPr>
          <w:b/>
          <w:smallCaps/>
        </w:rPr>
        <w:t>Equals</w:t>
      </w:r>
    </w:p>
    <w:p w:rsidR="002B439F" w:rsidRDefault="002B439F" w:rsidP="002B439F">
      <w:pPr>
        <w:pStyle w:val="Listenabsatz"/>
        <w:numPr>
          <w:ilvl w:val="0"/>
          <w:numId w:val="14"/>
        </w:numPr>
        <w:rPr>
          <w:b/>
          <w:smallCaps/>
        </w:rPr>
      </w:pPr>
      <w:r w:rsidRPr="00EA1861">
        <w:rPr>
          <w:b/>
          <w:smallCaps/>
        </w:rPr>
        <w:t>HashCode</w:t>
      </w:r>
    </w:p>
    <w:p w:rsidR="005B6637" w:rsidRPr="00EA1861" w:rsidRDefault="005B6637" w:rsidP="002B439F">
      <w:pPr>
        <w:pStyle w:val="Listenabsatz"/>
        <w:numPr>
          <w:ilvl w:val="0"/>
          <w:numId w:val="14"/>
        </w:numPr>
        <w:rPr>
          <w:b/>
          <w:smallCaps/>
        </w:rPr>
      </w:pPr>
      <w:r>
        <w:rPr>
          <w:b/>
          <w:smallCaps/>
        </w:rPr>
        <w:t>CompareTo</w:t>
      </w:r>
    </w:p>
    <w:p w:rsidR="002B439F" w:rsidRPr="00EA1861" w:rsidRDefault="002B439F" w:rsidP="002B439F">
      <w:pPr>
        <w:pStyle w:val="Listenabsatz"/>
        <w:numPr>
          <w:ilvl w:val="0"/>
          <w:numId w:val="14"/>
        </w:numPr>
        <w:rPr>
          <w:b/>
          <w:smallCaps/>
        </w:rPr>
      </w:pPr>
      <w:r w:rsidRPr="00EA1861">
        <w:rPr>
          <w:b/>
          <w:smallCaps/>
        </w:rPr>
        <w:t>Clone</w:t>
      </w:r>
    </w:p>
    <w:p w:rsidR="002B439F" w:rsidRPr="00EA1861" w:rsidRDefault="002B439F" w:rsidP="005639D3">
      <w:pPr>
        <w:pStyle w:val="Listenabsatz"/>
        <w:numPr>
          <w:ilvl w:val="0"/>
          <w:numId w:val="14"/>
        </w:numPr>
        <w:rPr>
          <w:b/>
          <w:smallCaps/>
        </w:rPr>
      </w:pPr>
      <w:r w:rsidRPr="00EA1861">
        <w:rPr>
          <w:b/>
          <w:smallCaps/>
        </w:rPr>
        <w:t>Immutable</w:t>
      </w:r>
    </w:p>
    <w:p w:rsidR="002B439F" w:rsidRDefault="002B439F" w:rsidP="002B439F">
      <w:r>
        <w:t xml:space="preserve">Jeder Block besteht aus einem </w:t>
      </w:r>
      <w:r w:rsidRPr="00EA1861">
        <w:rPr>
          <w:b/>
        </w:rPr>
        <w:t>Theorie</w:t>
      </w:r>
      <w:r>
        <w:t xml:space="preserve">- und einem </w:t>
      </w:r>
      <w:r w:rsidRPr="00EA1861">
        <w:rPr>
          <w:b/>
        </w:rPr>
        <w:t>Praxis-Teil</w:t>
      </w:r>
      <w:r>
        <w:t xml:space="preserve"> bei dem das gelernte umgesetzt werden kann.</w:t>
      </w:r>
    </w:p>
    <w:p w:rsidR="00005DD9" w:rsidRDefault="002B439F" w:rsidP="002B439F">
      <w:r>
        <w:t xml:space="preserve">Für jeden Block gibt es einen </w:t>
      </w:r>
      <w:r w:rsidRPr="00B11DA3">
        <w:t>entsprechenden JUnit-Test der nach Absch</w:t>
      </w:r>
      <w:r w:rsidR="00B22C7D">
        <w:t>luss der Übung "Grün" sein soll, ohne dass dieser verändert wird.</w:t>
      </w:r>
      <w:r>
        <w:t xml:space="preserve"> Die Klassen sind im Verzeichnis </w:t>
      </w:r>
      <w:r w:rsidR="00B22C7D">
        <w:t xml:space="preserve">/ Package </w:t>
      </w:r>
      <w:r>
        <w:t>"</w:t>
      </w:r>
      <w:r w:rsidRPr="002B439F">
        <w:t>src/</w:t>
      </w:r>
      <w:r w:rsidRPr="00EA1861">
        <w:rPr>
          <w:b/>
        </w:rPr>
        <w:t>test</w:t>
      </w:r>
      <w:r w:rsidRPr="002B439F">
        <w:t>/java/org/anderes/edu/effecitive</w:t>
      </w:r>
      <w:r>
        <w:t>" abgelegt</w:t>
      </w:r>
      <w:r w:rsidR="00EA1861">
        <w:t>. Für jeden Block gibt es ein eigens Unterverzeichnis.</w:t>
      </w:r>
    </w:p>
    <w:p w:rsidR="002B439F" w:rsidRPr="00B11DA3" w:rsidRDefault="001C4B44" w:rsidP="002B439F">
      <w:r w:rsidRPr="001C4B44">
        <w:t>Unit Tests sind die beste Dokumentation die ich kenne</w:t>
      </w:r>
      <w:r w:rsidR="00005DD9">
        <w:t>, darum: Lese und verstehe die Test's</w:t>
      </w:r>
      <w:r>
        <w:t>!</w:t>
      </w:r>
    </w:p>
    <w:p w:rsidR="00310B89" w:rsidRDefault="00310B89" w:rsidP="005639D3">
      <w:r>
        <w:t xml:space="preserve">Die Domänenklassen </w:t>
      </w:r>
      <w:r w:rsidRPr="00790656">
        <w:rPr>
          <w:b/>
        </w:rPr>
        <w:t>welche mit jedem Block erweitert werden</w:t>
      </w:r>
      <w:r w:rsidR="002B439F">
        <w:t>,</w:t>
      </w:r>
      <w:r>
        <w:t xml:space="preserve"> sind im Verzeichnis "</w:t>
      </w:r>
      <w:r w:rsidRPr="00310B89">
        <w:t>src/</w:t>
      </w:r>
      <w:r w:rsidRPr="00EA1861">
        <w:rPr>
          <w:b/>
        </w:rPr>
        <w:t>main</w:t>
      </w:r>
      <w:r w:rsidRPr="00310B89">
        <w:t>/java/org/anderes/edu/effective/domain</w:t>
      </w:r>
      <w:r>
        <w:t>" zu finden:</w:t>
      </w:r>
    </w:p>
    <w:p w:rsidR="00310B89" w:rsidRDefault="00310B89" w:rsidP="00310B89">
      <w:pPr>
        <w:pStyle w:val="Listenabsatz"/>
        <w:numPr>
          <w:ilvl w:val="0"/>
          <w:numId w:val="13"/>
        </w:numPr>
      </w:pPr>
      <w:r w:rsidRPr="00310B89">
        <w:t>org.anderes.edu.effective.domain</w:t>
      </w:r>
      <w:r>
        <w:t>.</w:t>
      </w:r>
      <w:r w:rsidRPr="00310B89">
        <w:rPr>
          <w:b/>
          <w:i/>
        </w:rPr>
        <w:t>Employee</w:t>
      </w:r>
    </w:p>
    <w:p w:rsidR="00310B89" w:rsidRDefault="00310B89" w:rsidP="00310B89">
      <w:pPr>
        <w:pStyle w:val="Listenabsatz"/>
        <w:numPr>
          <w:ilvl w:val="0"/>
          <w:numId w:val="13"/>
        </w:numPr>
      </w:pPr>
      <w:r w:rsidRPr="00310B89">
        <w:t>org.anderes.edu.effective.domain</w:t>
      </w:r>
      <w:r>
        <w:t>.</w:t>
      </w:r>
      <w:r w:rsidRPr="00310B89">
        <w:rPr>
          <w:b/>
          <w:i/>
        </w:rPr>
        <w:t>Address</w:t>
      </w:r>
    </w:p>
    <w:p w:rsidR="00310B89" w:rsidRDefault="00310B89" w:rsidP="00310B89">
      <w:pPr>
        <w:pStyle w:val="Listenabsatz"/>
        <w:numPr>
          <w:ilvl w:val="0"/>
          <w:numId w:val="13"/>
        </w:numPr>
      </w:pPr>
      <w:r w:rsidRPr="00310B89">
        <w:t>org.anderes.edu.effective.domain</w:t>
      </w:r>
      <w:r>
        <w:t>.</w:t>
      </w:r>
      <w:r w:rsidRPr="00310B89">
        <w:rPr>
          <w:b/>
          <w:i/>
        </w:rPr>
        <w:t>Project</w:t>
      </w:r>
      <w:bookmarkStart w:id="0" w:name="_GoBack"/>
      <w:bookmarkEnd w:id="0"/>
    </w:p>
    <w:p w:rsidR="002B439F" w:rsidRDefault="002B439F" w:rsidP="002B439F">
      <w:pPr>
        <w:pStyle w:val="berschrift1"/>
      </w:pPr>
      <w:r>
        <w:t>Vorbereitung</w:t>
      </w:r>
    </w:p>
    <w:p w:rsidR="002B439F" w:rsidRDefault="002B439F" w:rsidP="002B439F">
      <w:r w:rsidRPr="00B11DA3">
        <w:t>Das Projekt ist mit Maven aufgebaut und benötigt mind. Java 8.</w:t>
      </w:r>
      <w:r>
        <w:t xml:space="preserve"> Mittels Import kann das Projekt ins Eclipse übernommen werden. Beachte: Die JUnit-Test </w:t>
      </w:r>
      <w:r w:rsidR="005C6CE8">
        <w:t>kompilieren</w:t>
      </w:r>
      <w:r>
        <w:t xml:space="preserve"> nicht alle. Im Verlauf der Übung werden die bestehenden Klassen erweitert, so dass alle Test-Kompilieren und auch OK d.h. Grün sind.</w:t>
      </w:r>
    </w:p>
    <w:p w:rsidR="002B439F" w:rsidRPr="002B439F" w:rsidRDefault="002B439F" w:rsidP="002B439F"/>
    <w:p w:rsidR="00EF5F39" w:rsidRDefault="002B439F" w:rsidP="002B439F">
      <w:pPr>
        <w:pStyle w:val="berschrift1"/>
      </w:pPr>
      <w:r>
        <w:lastRenderedPageBreak/>
        <w:t xml:space="preserve">Block </w:t>
      </w:r>
      <w:r w:rsidRPr="002B439F">
        <w:rPr>
          <w:smallCaps/>
        </w:rPr>
        <w:t>Equals</w:t>
      </w:r>
    </w:p>
    <w:p w:rsidR="00310B89" w:rsidRDefault="00EA1861" w:rsidP="00EA1861">
      <w:pPr>
        <w:pStyle w:val="berschrift2"/>
      </w:pPr>
      <w:r>
        <w:t>Ziel</w:t>
      </w:r>
    </w:p>
    <w:p w:rsidR="00EA1861" w:rsidRDefault="00EA1861" w:rsidP="00EA1861">
      <w:r>
        <w:t>Für alle Domänenklassen soll eine entsprechende Equals-Methode implementiert sein, so dass der JUnit-Test "</w:t>
      </w:r>
      <w:r w:rsidRPr="00EA1861">
        <w:t>EmployeeEqualsTest</w:t>
      </w:r>
      <w:r>
        <w:t>" durchläuft, d.h. Grün wird.</w:t>
      </w:r>
    </w:p>
    <w:p w:rsidR="00047799" w:rsidRDefault="00047799" w:rsidP="00047799">
      <w:pPr>
        <w:pStyle w:val="berschrift2"/>
      </w:pPr>
      <w:r>
        <w:t>Vorbereitung</w:t>
      </w:r>
    </w:p>
    <w:p w:rsidR="00047799" w:rsidRPr="00047799" w:rsidRDefault="00047799" w:rsidP="00047799">
      <w:r>
        <w:t xml:space="preserve">Damit es nicht ständig zu </w:t>
      </w:r>
      <w:r w:rsidR="005E40B2">
        <w:t>Compiler</w:t>
      </w:r>
      <w:r>
        <w:t>-Fehler kommt, löschen wir alle JUnit-Tests ausser "</w:t>
      </w:r>
      <w:r w:rsidRPr="00EA1861">
        <w:t>EmployeeEqualsTest</w:t>
      </w:r>
      <w:r>
        <w:t xml:space="preserve">" aus dem Projekt. Wir werden </w:t>
      </w:r>
      <w:r w:rsidR="00084B00">
        <w:t>s</w:t>
      </w:r>
      <w:r>
        <w:t>ie später zu einem angemessenen Zeitpunkt wieder ins Projekt kopieren.</w:t>
      </w:r>
    </w:p>
    <w:p w:rsidR="00EA1861" w:rsidRDefault="00EA1861" w:rsidP="00EA1861">
      <w:pPr>
        <w:pStyle w:val="berschrift2"/>
      </w:pPr>
      <w:r>
        <w:t>Vorgehen</w:t>
      </w:r>
    </w:p>
    <w:p w:rsidR="00EA1861" w:rsidRDefault="00EA1861" w:rsidP="00EA1861">
      <w:r>
        <w:t>Wie bereits erwähnt ist bei jedem Block ein bisschen Theorie angesagt um in die Materie einzusteigen und sie besser zu verstehen. Für diesen Block ist das Dokument "</w:t>
      </w:r>
      <w:r w:rsidRPr="005C6CE8">
        <w:rPr>
          <w:b/>
          <w:i/>
        </w:rPr>
        <w:t>Objektvergleich (Angelika Langer)</w:t>
      </w:r>
      <w:r>
        <w:t xml:space="preserve">" durchzulesen, welches sich im selben Verzeichnis </w:t>
      </w:r>
      <w:r w:rsidR="00066C58">
        <w:t>befindet</w:t>
      </w:r>
      <w:r>
        <w:t xml:space="preserve"> wie dieses Dokument.</w:t>
      </w:r>
    </w:p>
    <w:p w:rsidR="005C6CE8" w:rsidRDefault="005C6CE8" w:rsidP="00EA1861">
      <w:r>
        <w:t xml:space="preserve">Anschliessend </w:t>
      </w:r>
      <w:r w:rsidR="005E40B2">
        <w:t>implementiere</w:t>
      </w:r>
      <w:r>
        <w:t xml:space="preserve"> die entsprechenden Methoden in den Domänenklassen.</w:t>
      </w:r>
      <w:r w:rsidR="00B22C7D">
        <w:t xml:space="preserve"> Beachte, der JUnit-Test darf nicht verändert werden</w:t>
      </w:r>
      <w:r w:rsidR="0086552B">
        <w:t xml:space="preserve"> und auch die Methodensignatur</w:t>
      </w:r>
      <w:r w:rsidR="00531860">
        <w:t xml:space="preserve"> der bestehenden Methoden </w:t>
      </w:r>
      <w:r w:rsidR="0086552B">
        <w:t>der Domänenklassen soll</w:t>
      </w:r>
      <w:r w:rsidR="00531860">
        <w:t>en</w:t>
      </w:r>
      <w:r w:rsidR="0086552B">
        <w:t xml:space="preserve"> nicht verändert werden</w:t>
      </w:r>
      <w:r w:rsidR="00B22C7D">
        <w:t>.</w:t>
      </w:r>
    </w:p>
    <w:p w:rsidR="005C6CE8" w:rsidRDefault="005C6CE8" w:rsidP="005C6CE8">
      <w:pPr>
        <w:pStyle w:val="berschrift2"/>
      </w:pPr>
      <w:r>
        <w:t>Tipp</w:t>
      </w:r>
    </w:p>
    <w:p w:rsidR="005C6CE8" w:rsidRDefault="005C6CE8" w:rsidP="005C6CE8">
      <w:r>
        <w:t>Es gibt auch 3th Party-Library die Dir ev. Arbeit abnehmen können. Natürlich sollte hier auf Qualität geachtet werden. Denn Fehler kann man -wie Du im Dokument gelesen hast- viele machen. Die "</w:t>
      </w:r>
      <w:hyperlink r:id="rId8" w:history="1">
        <w:r w:rsidRPr="005C6CE8">
          <w:rPr>
            <w:rStyle w:val="Hyperlink"/>
          </w:rPr>
          <w:t>Apache Commons Lang</w:t>
        </w:r>
      </w:hyperlink>
      <w:r>
        <w:t>" Komponente ist sicher eine</w:t>
      </w:r>
      <w:r w:rsidR="00DE2690">
        <w:t xml:space="preserve"> dieser</w:t>
      </w:r>
      <w:r>
        <w:t xml:space="preserve"> </w:t>
      </w:r>
      <w:r w:rsidR="005E40B2">
        <w:t>vertrauensvolle</w:t>
      </w:r>
      <w:r>
        <w:t xml:space="preserve"> Quelle</w:t>
      </w:r>
      <w:r w:rsidR="00DE2690">
        <w:t>. Wäge ab, ob Du die Equals-Methode selber implementierst oder ob Du eine Klasse / Funktion der "</w:t>
      </w:r>
      <w:hyperlink r:id="rId9" w:history="1">
        <w:r w:rsidR="00DE2690" w:rsidRPr="005C6CE8">
          <w:rPr>
            <w:rStyle w:val="Hyperlink"/>
          </w:rPr>
          <w:t>Apache Commons Lang</w:t>
        </w:r>
      </w:hyperlink>
      <w:r w:rsidR="00DE2690">
        <w:t>" verwenden möchtest.</w:t>
      </w:r>
      <w:r w:rsidR="00914FF5">
        <w:t xml:space="preserve"> Siehe API zu </w:t>
      </w:r>
      <w:hyperlink r:id="rId10" w:history="1">
        <w:r w:rsidR="00914FF5" w:rsidRPr="00914FF5">
          <w:rPr>
            <w:rStyle w:val="Hyperlink"/>
          </w:rPr>
          <w:t>EqualsBuilder</w:t>
        </w:r>
      </w:hyperlink>
      <w:r w:rsidR="00914FF5">
        <w:t xml:space="preserve">. </w:t>
      </w:r>
    </w:p>
    <w:p w:rsidR="00B9590D" w:rsidRDefault="00B65AAC" w:rsidP="005C6CE8">
      <w:r>
        <w:t>Eclipse bietet die Möglichkeit mittels "Source" --&gt; "Generate hashCode and equals…" die Equals-Methode generieren zu lassen. Betrachte das Ergebnis und vergleiche es mit der eigenen Lösung und/oder der Lösung mittels "Apache Commons Lang".</w:t>
      </w:r>
    </w:p>
    <w:p w:rsidR="007C654D" w:rsidRDefault="007C654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22C7D" w:rsidRDefault="00B22C7D" w:rsidP="00B22C7D">
      <w:pPr>
        <w:pStyle w:val="berschrift1"/>
      </w:pPr>
      <w:r>
        <w:lastRenderedPageBreak/>
        <w:t xml:space="preserve">Block </w:t>
      </w:r>
      <w:r w:rsidRPr="00B22C7D">
        <w:rPr>
          <w:smallCaps/>
        </w:rPr>
        <w:t>HashCode</w:t>
      </w:r>
    </w:p>
    <w:p w:rsidR="00C76B70" w:rsidRDefault="00C76B70" w:rsidP="00C76B70">
      <w:pPr>
        <w:pStyle w:val="berschrift2"/>
      </w:pPr>
      <w:r>
        <w:t>Ziel</w:t>
      </w:r>
    </w:p>
    <w:p w:rsidR="00C76B70" w:rsidRDefault="00C76B70" w:rsidP="00C76B70">
      <w:r>
        <w:t xml:space="preserve">Für alle Domänenklassen soll eine entsprechende </w:t>
      </w:r>
      <w:r w:rsidRPr="00C76B70">
        <w:t>hashCode</w:t>
      </w:r>
      <w:r>
        <w:t>-Methode implementiert sein, so dass der JUnit-Test "</w:t>
      </w:r>
      <w:r w:rsidRPr="00C76B70">
        <w:t>EmployeeHashCodeTest</w:t>
      </w:r>
      <w:r>
        <w:t>" durchläuft, d.h. Grün wird.</w:t>
      </w:r>
    </w:p>
    <w:p w:rsidR="00C76B70" w:rsidRDefault="00C76B70" w:rsidP="00C76B70">
      <w:pPr>
        <w:pStyle w:val="berschrift2"/>
      </w:pPr>
      <w:r>
        <w:t>Vorbereitung</w:t>
      </w:r>
    </w:p>
    <w:p w:rsidR="00C76B70" w:rsidRPr="00047799" w:rsidRDefault="00C76B70" w:rsidP="00C76B70">
      <w:r>
        <w:t>Kopiere den Test "</w:t>
      </w:r>
      <w:r w:rsidRPr="00C76B70">
        <w:t>EmployeeHashCodeTest</w:t>
      </w:r>
      <w:r>
        <w:t>" ins Package "</w:t>
      </w:r>
      <w:r w:rsidRPr="00C76B70">
        <w:t>org.anderes.edu.effective.hashcode</w:t>
      </w:r>
      <w:r>
        <w:t>".</w:t>
      </w:r>
    </w:p>
    <w:p w:rsidR="00C76B70" w:rsidRDefault="00C76B70" w:rsidP="00C76B70">
      <w:pPr>
        <w:pStyle w:val="berschrift2"/>
      </w:pPr>
      <w:r>
        <w:t>Vorgehen</w:t>
      </w:r>
    </w:p>
    <w:p w:rsidR="00C76B70" w:rsidRDefault="00C76B70" w:rsidP="00C76B70">
      <w:r>
        <w:t>Für diesen Block ist das Dokument "</w:t>
      </w:r>
      <w:r w:rsidR="00B65AAC" w:rsidRPr="00B65AAC">
        <w:rPr>
          <w:b/>
          <w:i/>
        </w:rPr>
        <w:t>Hash-Code-Berechnung (Angelika Langer)</w:t>
      </w:r>
      <w:r>
        <w:t>" durchzulesen, welches sich im selben Verzeichnis befinde</w:t>
      </w:r>
      <w:r w:rsidR="00073648">
        <w:t>t</w:t>
      </w:r>
      <w:r>
        <w:t xml:space="preserve"> wie dieses Dokument.</w:t>
      </w:r>
    </w:p>
    <w:p w:rsidR="00073648" w:rsidRDefault="00073648" w:rsidP="00073648">
      <w:r>
        <w:t>Anschliessend implementiere die entsprechenden Methoden in den Domänenklassen. Beachte, der JUnit-Test darf nicht verändert werden und auch die Methodensignatur der bestehenden Methoden der Domänenklassen sollen nicht verändert werden.</w:t>
      </w:r>
    </w:p>
    <w:p w:rsidR="00C76B70" w:rsidRDefault="00C76B70" w:rsidP="00C76B70">
      <w:pPr>
        <w:pStyle w:val="berschrift2"/>
      </w:pPr>
      <w:r>
        <w:t>Tipp</w:t>
      </w:r>
    </w:p>
    <w:p w:rsidR="00C76B70" w:rsidRDefault="007C654D" w:rsidP="00C76B70">
      <w:r>
        <w:t>Auch für diesen Block bietet "</w:t>
      </w:r>
      <w:hyperlink r:id="rId11" w:history="1">
        <w:r w:rsidRPr="005C6CE8">
          <w:rPr>
            <w:rStyle w:val="Hyperlink"/>
          </w:rPr>
          <w:t>Apache Commons Lang</w:t>
        </w:r>
      </w:hyperlink>
      <w:r>
        <w:t xml:space="preserve">" eine </w:t>
      </w:r>
      <w:hyperlink r:id="rId12" w:history="1">
        <w:r w:rsidRPr="00F80EE7">
          <w:rPr>
            <w:rStyle w:val="Hyperlink"/>
          </w:rPr>
          <w:t>Hilfsklasse</w:t>
        </w:r>
      </w:hyperlink>
      <w:r>
        <w:t xml:space="preserve"> an.</w:t>
      </w:r>
    </w:p>
    <w:p w:rsidR="007C654D" w:rsidRDefault="007C654D" w:rsidP="007C654D">
      <w:r>
        <w:t>Eclipse bietet die Möglichkeit mittels "Source" --&gt; "Generate hashCode and equals…" die HashCode-Methode generieren zu lassen. Betrachte das Ergebnis und vergleiche es mit der eigenen Lösung und/oder der Lösung mittels "Apache Commons Lang".</w:t>
      </w:r>
    </w:p>
    <w:p w:rsidR="00073648" w:rsidRDefault="00073648" w:rsidP="007C654D"/>
    <w:p w:rsidR="00073648" w:rsidRDefault="00073648" w:rsidP="007C654D"/>
    <w:p w:rsidR="00B22C7D" w:rsidRDefault="00080EB3" w:rsidP="00080EB3">
      <w:pPr>
        <w:pStyle w:val="berschrift1"/>
      </w:pPr>
      <w:r>
        <w:t>Block CompareTo</w:t>
      </w:r>
    </w:p>
    <w:p w:rsidR="00073648" w:rsidRDefault="00073648" w:rsidP="00073648">
      <w:pPr>
        <w:pStyle w:val="berschrift2"/>
      </w:pPr>
      <w:r>
        <w:t>Ziel</w:t>
      </w:r>
    </w:p>
    <w:p w:rsidR="00073648" w:rsidRDefault="00073648" w:rsidP="00073648">
      <w:r>
        <w:t xml:space="preserve">Für die Domänenklasse </w:t>
      </w:r>
      <w:r w:rsidRPr="00073648">
        <w:rPr>
          <w:rFonts w:ascii="Consolas" w:hAnsi="Consolas" w:cs="Consolas"/>
        </w:rPr>
        <w:t>Project</w:t>
      </w:r>
      <w:r>
        <w:t xml:space="preserve"> soll das Interface </w:t>
      </w:r>
      <w:r w:rsidRPr="00073648">
        <w:rPr>
          <w:rFonts w:ascii="Consolas" w:hAnsi="Consolas" w:cs="Consolas"/>
        </w:rPr>
        <w:t>Comparable</w:t>
      </w:r>
      <w:r>
        <w:t xml:space="preserve"> implementieren, damit die Projekte verglichen/sortiert werden können. Die Methode </w:t>
      </w:r>
      <w:r w:rsidRPr="00073648">
        <w:rPr>
          <w:rFonts w:ascii="Consolas" w:hAnsi="Consolas" w:cs="Consolas"/>
        </w:rPr>
        <w:t>getProjects()</w:t>
      </w:r>
      <w:r>
        <w:t xml:space="preserve"> der Klasse </w:t>
      </w:r>
      <w:r w:rsidRPr="00073648">
        <w:rPr>
          <w:rFonts w:ascii="Consolas" w:hAnsi="Consolas" w:cs="Consolas"/>
        </w:rPr>
        <w:t>Employee</w:t>
      </w:r>
      <w:r>
        <w:t xml:space="preserve"> soll eine sortierte Collection zurück liefern</w:t>
      </w:r>
      <w:r w:rsidR="00A97683">
        <w:t xml:space="preserve"> (Welche Collection musst Du dafür einsetzen?)</w:t>
      </w:r>
      <w:r>
        <w:t>. Der Test "</w:t>
      </w:r>
      <w:r w:rsidRPr="00073648">
        <w:t>CompareToTest</w:t>
      </w:r>
      <w:r>
        <w:t>" soll durchlaufen und Grün werden.</w:t>
      </w:r>
    </w:p>
    <w:p w:rsidR="00073648" w:rsidRDefault="00073648" w:rsidP="00073648">
      <w:pPr>
        <w:pStyle w:val="berschrift2"/>
      </w:pPr>
      <w:r>
        <w:t>Vorbereitung</w:t>
      </w:r>
    </w:p>
    <w:p w:rsidR="00073648" w:rsidRDefault="00073648" w:rsidP="00073648">
      <w:r>
        <w:t>Kopiere den Test "</w:t>
      </w:r>
      <w:r w:rsidRPr="00073648">
        <w:t>CompareToTest</w:t>
      </w:r>
      <w:r>
        <w:t>" ins Package "</w:t>
      </w:r>
      <w:r w:rsidRPr="00073648">
        <w:t>org.anderes.edu.effective.compare</w:t>
      </w:r>
      <w:r>
        <w:t>".</w:t>
      </w:r>
    </w:p>
    <w:p w:rsidR="00073648" w:rsidRDefault="00073648" w:rsidP="00073648">
      <w:pPr>
        <w:pStyle w:val="berschrift2"/>
      </w:pPr>
      <w:r>
        <w:t>Vorgehen</w:t>
      </w:r>
    </w:p>
    <w:p w:rsidR="00073648" w:rsidRDefault="00073648" w:rsidP="00073648">
      <w:r>
        <w:t>Für diesen Block ist das Dokument "</w:t>
      </w:r>
      <w:r w:rsidR="00084B00" w:rsidRPr="00084B00">
        <w:rPr>
          <w:b/>
          <w:i/>
        </w:rPr>
        <w:t>Objekt-Vergleich mittels Comparatoren</w:t>
      </w:r>
      <w:r w:rsidR="00084B00">
        <w:rPr>
          <w:b/>
          <w:i/>
        </w:rPr>
        <w:t xml:space="preserve"> </w:t>
      </w:r>
      <w:r w:rsidRPr="00084B00">
        <w:rPr>
          <w:b/>
          <w:i/>
        </w:rPr>
        <w:t>(Angelika Langer)</w:t>
      </w:r>
      <w:r>
        <w:t>" durchzulesen, welches sich im selben Verzeichnis befindet wie dieses Dokument.</w:t>
      </w:r>
    </w:p>
    <w:p w:rsidR="00073648" w:rsidRDefault="00073648" w:rsidP="00073648">
      <w:r>
        <w:t>Anschliessend implementiere die entsprechenden Methoden in den Domänenklassen. Beachte, der JUnit-Test darf nicht verändert werden und auch die Methodensignatur der bestehenden Methoden der Domänenklassen sollen nicht verändert werden.</w:t>
      </w:r>
    </w:p>
    <w:p w:rsidR="00073648" w:rsidRPr="00073648" w:rsidRDefault="00073648" w:rsidP="00073648"/>
    <w:p w:rsidR="00073648" w:rsidRPr="00073648" w:rsidRDefault="00073648" w:rsidP="00073648">
      <w:pPr>
        <w:pStyle w:val="berschrift2"/>
      </w:pPr>
      <w:r>
        <w:t>Tipp</w:t>
      </w:r>
    </w:p>
    <w:p w:rsidR="00073648" w:rsidRDefault="00073648" w:rsidP="00073648">
      <w:r>
        <w:t>Auch für diesen Block bietet "</w:t>
      </w:r>
      <w:hyperlink r:id="rId13" w:history="1">
        <w:r w:rsidRPr="005C6CE8">
          <w:rPr>
            <w:rStyle w:val="Hyperlink"/>
          </w:rPr>
          <w:t>Apache Commons Lang</w:t>
        </w:r>
      </w:hyperlink>
      <w:r>
        <w:t xml:space="preserve">" eine </w:t>
      </w:r>
      <w:hyperlink r:id="rId14" w:history="1">
        <w:r w:rsidRPr="00F80EE7">
          <w:rPr>
            <w:rStyle w:val="Hyperlink"/>
          </w:rPr>
          <w:t>Hilfsklasse</w:t>
        </w:r>
      </w:hyperlink>
      <w:r>
        <w:t xml:space="preserve"> an.</w:t>
      </w:r>
    </w:p>
    <w:p w:rsidR="00A556FE" w:rsidRDefault="00A556FE" w:rsidP="00073648"/>
    <w:p w:rsidR="00073648" w:rsidRDefault="00073648" w:rsidP="00073648"/>
    <w:p w:rsidR="007D081C" w:rsidRDefault="007D081C" w:rsidP="007D081C">
      <w:pPr>
        <w:pStyle w:val="berschrift1"/>
      </w:pPr>
      <w:r>
        <w:t xml:space="preserve">Block </w:t>
      </w:r>
      <w:r w:rsidRPr="007D081C">
        <w:rPr>
          <w:smallCaps/>
        </w:rPr>
        <w:t>Clone</w:t>
      </w:r>
    </w:p>
    <w:p w:rsidR="006C31EC" w:rsidRDefault="006C31EC" w:rsidP="006C31EC">
      <w:pPr>
        <w:pStyle w:val="berschrift2"/>
      </w:pPr>
      <w:r>
        <w:t>Ziel</w:t>
      </w:r>
    </w:p>
    <w:p w:rsidR="006C31EC" w:rsidRDefault="006C31EC" w:rsidP="006C31EC">
      <w:r>
        <w:t xml:space="preserve">Für alle Domänenklassen soll eine entsprechende </w:t>
      </w:r>
      <w:r w:rsidR="006D0BF4">
        <w:t>clone</w:t>
      </w:r>
      <w:r>
        <w:t>-Methode implementiert sein, so dass der JUnit-Test "</w:t>
      </w:r>
      <w:r w:rsidRPr="006C31EC">
        <w:t>EmployeeCloneTest</w:t>
      </w:r>
      <w:r>
        <w:t>" durchläuft, d.h. Grün wird.</w:t>
      </w:r>
    </w:p>
    <w:p w:rsidR="006C31EC" w:rsidRDefault="006C31EC" w:rsidP="006C31EC">
      <w:pPr>
        <w:pStyle w:val="berschrift2"/>
      </w:pPr>
      <w:r>
        <w:t>Vorbereitung</w:t>
      </w:r>
    </w:p>
    <w:p w:rsidR="006C31EC" w:rsidRPr="00047799" w:rsidRDefault="006C31EC" w:rsidP="006C31EC">
      <w:r>
        <w:t>Kopiere den Test "</w:t>
      </w:r>
      <w:r w:rsidRPr="006C31EC">
        <w:t>EmployeeCloneTest</w:t>
      </w:r>
      <w:r>
        <w:t>" ins Package "</w:t>
      </w:r>
      <w:r w:rsidRPr="00C76B70">
        <w:t>org.anderes.edu.effective.</w:t>
      </w:r>
      <w:r w:rsidRPr="006C31EC">
        <w:t>clone</w:t>
      </w:r>
      <w:r>
        <w:t>".</w:t>
      </w:r>
    </w:p>
    <w:p w:rsidR="006C31EC" w:rsidRDefault="006C31EC" w:rsidP="006C31EC">
      <w:pPr>
        <w:pStyle w:val="berschrift2"/>
      </w:pPr>
      <w:r>
        <w:t>Vorgehen</w:t>
      </w:r>
    </w:p>
    <w:p w:rsidR="006C31EC" w:rsidRDefault="006C31EC" w:rsidP="006C31EC">
      <w:r>
        <w:t>Für diesen Block ist das Dokument "</w:t>
      </w:r>
      <w:r w:rsidRPr="006C31EC">
        <w:rPr>
          <w:b/>
          <w:i/>
        </w:rPr>
        <w:t>Das Kopieren von Objekten (Angelika Langer)</w:t>
      </w:r>
      <w:r>
        <w:t xml:space="preserve">" durchzulesen, welches sich im selben Verzeichnis </w:t>
      </w:r>
      <w:r w:rsidR="00066C58">
        <w:t>befindet</w:t>
      </w:r>
      <w:r>
        <w:t xml:space="preserve"> wie dieses Dokument.</w:t>
      </w:r>
    </w:p>
    <w:p w:rsidR="006C31EC" w:rsidRDefault="006C31EC" w:rsidP="006C31EC">
      <w:r>
        <w:t xml:space="preserve">Anschliessend </w:t>
      </w:r>
      <w:r w:rsidR="005E40B2">
        <w:t>implementiere</w:t>
      </w:r>
      <w:r>
        <w:t xml:space="preserve"> die entsprechenden Methoden in den Domänenklassen. Beachte, auch hier darf der JUnit-Test nicht verändert werden.</w:t>
      </w:r>
    </w:p>
    <w:p w:rsidR="007D081C" w:rsidRDefault="007D081C" w:rsidP="005C6CE8"/>
    <w:p w:rsidR="003F7F2A" w:rsidRDefault="003F7F2A" w:rsidP="005C6CE8"/>
    <w:p w:rsidR="003F7F2A" w:rsidRDefault="003F7F2A" w:rsidP="003F7F2A">
      <w:pPr>
        <w:pStyle w:val="berschrift1"/>
      </w:pPr>
      <w:r>
        <w:t xml:space="preserve">Block </w:t>
      </w:r>
      <w:r w:rsidRPr="003F7F2A">
        <w:rPr>
          <w:smallCaps/>
        </w:rPr>
        <w:t>Immutable</w:t>
      </w:r>
    </w:p>
    <w:p w:rsidR="006D0BF4" w:rsidRDefault="006D0BF4" w:rsidP="006D0BF4">
      <w:pPr>
        <w:pStyle w:val="berschrift2"/>
      </w:pPr>
      <w:r>
        <w:t>Ziel</w:t>
      </w:r>
    </w:p>
    <w:p w:rsidR="006D0BF4" w:rsidRDefault="00D52B55" w:rsidP="006D0BF4">
      <w:r>
        <w:t>Es soll die Lösung "</w:t>
      </w:r>
      <w:r w:rsidRPr="007738DC">
        <w:rPr>
          <w:i/>
        </w:rPr>
        <w:t>Duale Klassen mit gemeinsamen Interface</w:t>
      </w:r>
      <w:r>
        <w:t>" so implementiert werden</w:t>
      </w:r>
      <w:r w:rsidR="006D0BF4">
        <w:t>, dass der JUnit-Test "</w:t>
      </w:r>
      <w:r w:rsidR="006D0BF4" w:rsidRPr="006D0BF4">
        <w:t>EmployeeImmutableTest</w:t>
      </w:r>
      <w:r w:rsidR="006D0BF4">
        <w:t>" durchläuft, d.h. Grün wird.</w:t>
      </w:r>
    </w:p>
    <w:p w:rsidR="006D0BF4" w:rsidRDefault="006D0BF4" w:rsidP="006D0BF4">
      <w:pPr>
        <w:pStyle w:val="berschrift2"/>
      </w:pPr>
      <w:r>
        <w:t>Vorbereitung</w:t>
      </w:r>
    </w:p>
    <w:p w:rsidR="006D0BF4" w:rsidRPr="00047799" w:rsidRDefault="006D0BF4" w:rsidP="006D0BF4">
      <w:r>
        <w:t>Kopiere den Test "</w:t>
      </w:r>
      <w:r w:rsidRPr="006D0BF4">
        <w:t>EmployeeImmutableTest</w:t>
      </w:r>
      <w:r>
        <w:t>" ins Package "</w:t>
      </w:r>
      <w:r w:rsidRPr="00C76B70">
        <w:t>org.anderes.edu.effective.</w:t>
      </w:r>
      <w:r w:rsidRPr="006D0BF4">
        <w:t>immutability</w:t>
      </w:r>
      <w:r>
        <w:t>".</w:t>
      </w:r>
    </w:p>
    <w:p w:rsidR="006D0BF4" w:rsidRDefault="006D0BF4" w:rsidP="00D9489F">
      <w:pPr>
        <w:pStyle w:val="berschrift2"/>
      </w:pPr>
      <w:r>
        <w:lastRenderedPageBreak/>
        <w:t>Vorgehen</w:t>
      </w:r>
    </w:p>
    <w:p w:rsidR="006D0BF4" w:rsidRDefault="006D0BF4" w:rsidP="00D9489F">
      <w:pPr>
        <w:keepNext/>
        <w:keepLines/>
      </w:pPr>
      <w:r>
        <w:t>Für diesen Block ist das Dokument "</w:t>
      </w:r>
      <w:r w:rsidR="00D52B55" w:rsidRPr="00D52B55">
        <w:rPr>
          <w:b/>
          <w:i/>
        </w:rPr>
        <w:t>Unveränderliche Typen</w:t>
      </w:r>
      <w:r w:rsidRPr="006C31EC">
        <w:rPr>
          <w:b/>
          <w:i/>
        </w:rPr>
        <w:t xml:space="preserve"> (Angelika Langer)</w:t>
      </w:r>
      <w:r>
        <w:t xml:space="preserve">" durchzulesen, welches sich im selben Verzeichnis </w:t>
      </w:r>
      <w:r w:rsidR="007135C2">
        <w:t>befindet</w:t>
      </w:r>
      <w:r>
        <w:t xml:space="preserve"> wie dieses Dokument.</w:t>
      </w:r>
    </w:p>
    <w:p w:rsidR="006D0BF4" w:rsidRDefault="006D0BF4" w:rsidP="00D9489F">
      <w:pPr>
        <w:keepNext/>
        <w:keepLines/>
      </w:pPr>
      <w:r>
        <w:t xml:space="preserve">Anschliessend </w:t>
      </w:r>
      <w:r w:rsidR="005E40B2">
        <w:t>implementiere</w:t>
      </w:r>
      <w:r>
        <w:t xml:space="preserve"> die entsprechenden </w:t>
      </w:r>
      <w:r w:rsidR="00D52B55">
        <w:t xml:space="preserve">Klassen / </w:t>
      </w:r>
      <w:r>
        <w:t>Methoden</w:t>
      </w:r>
      <w:r w:rsidR="00D52B55">
        <w:t>.</w:t>
      </w:r>
      <w:r>
        <w:t xml:space="preserve"> </w:t>
      </w:r>
      <w:r w:rsidR="00D52B55">
        <w:t>Im Package "</w:t>
      </w:r>
      <w:r w:rsidR="00D52B55" w:rsidRPr="00D52B55">
        <w:t>org.anderes.edu.effective.immutability</w:t>
      </w:r>
      <w:r w:rsidR="00D52B55">
        <w:t>" gibt es bereits Skeleton's der Klassen</w:t>
      </w:r>
      <w:r w:rsidR="00C618C7">
        <w:t xml:space="preserve"> und die Interfaces</w:t>
      </w:r>
      <w:r w:rsidR="00D52B55">
        <w:t xml:space="preserve"> die Du für diese Übung benötigst.</w:t>
      </w:r>
      <w:r>
        <w:t xml:space="preserve"> Beachte, auch hier darf der JUnit-Test nicht verändert werden.</w:t>
      </w:r>
    </w:p>
    <w:p w:rsidR="003F7F2A" w:rsidRPr="003F7F2A" w:rsidRDefault="003F7F2A" w:rsidP="003F7F2A"/>
    <w:sectPr w:rsidR="003F7F2A" w:rsidRPr="003F7F2A" w:rsidSect="00765EF9">
      <w:footerReference w:type="default" r:id="rId15"/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34D" w:rsidRDefault="00A9334D" w:rsidP="007C654D">
      <w:pPr>
        <w:spacing w:after="0" w:line="240" w:lineRule="auto"/>
      </w:pPr>
      <w:r>
        <w:separator/>
      </w:r>
    </w:p>
  </w:endnote>
  <w:endnote w:type="continuationSeparator" w:id="0">
    <w:p w:rsidR="00A9334D" w:rsidRDefault="00A9334D" w:rsidP="007C6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7C654D">
      <w:tc>
        <w:tcPr>
          <w:tcW w:w="750" w:type="pct"/>
        </w:tcPr>
        <w:p w:rsidR="007C654D" w:rsidRDefault="007C654D">
          <w:pPr>
            <w:pStyle w:val="Fuzeile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790656" w:rsidRPr="00790656">
            <w:rPr>
              <w:noProof/>
              <w:color w:val="4F81BD" w:themeColor="accent1"/>
              <w:lang w:val="de-DE"/>
            </w:rPr>
            <w:t>1</w:t>
          </w:r>
          <w:r>
            <w:rPr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7C654D" w:rsidRDefault="007135C2" w:rsidP="007135C2">
          <w:pPr>
            <w:pStyle w:val="Fuzeile"/>
            <w:tabs>
              <w:tab w:val="clear" w:pos="8505"/>
              <w:tab w:val="right" w:pos="7195"/>
            </w:tabs>
            <w:rPr>
              <w:color w:val="4F81BD" w:themeColor="accent1"/>
            </w:rPr>
          </w:pPr>
          <w:r>
            <w:rPr>
              <w:color w:val="4F81BD" w:themeColor="accent1"/>
            </w:rPr>
            <w:tab/>
          </w:r>
          <w:r>
            <w:rPr>
              <w:color w:val="4F81BD" w:themeColor="accent1"/>
            </w:rPr>
            <w:tab/>
            <w:t xml:space="preserve">© René Anderes | Version </w:t>
          </w:r>
          <w:r>
            <w:rPr>
              <w:color w:val="4F81BD" w:themeColor="accent1"/>
            </w:rPr>
            <w:fldChar w:fldCharType="begin"/>
          </w:r>
          <w:r>
            <w:rPr>
              <w:color w:val="4F81BD" w:themeColor="accent1"/>
            </w:rPr>
            <w:instrText xml:space="preserve"> REVNUM   \* MERGEFORMAT </w:instrText>
          </w:r>
          <w:r>
            <w:rPr>
              <w:color w:val="4F81BD" w:themeColor="accent1"/>
            </w:rPr>
            <w:fldChar w:fldCharType="separate"/>
          </w:r>
          <w:r>
            <w:rPr>
              <w:noProof/>
              <w:color w:val="4F81BD" w:themeColor="accent1"/>
            </w:rPr>
            <w:t>40</w:t>
          </w:r>
          <w:r>
            <w:rPr>
              <w:color w:val="4F81BD" w:themeColor="accent1"/>
            </w:rPr>
            <w:fldChar w:fldCharType="end"/>
          </w:r>
        </w:p>
      </w:tc>
    </w:tr>
  </w:tbl>
  <w:p w:rsidR="007C654D" w:rsidRDefault="007C654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34D" w:rsidRDefault="00A9334D" w:rsidP="007C654D">
      <w:pPr>
        <w:spacing w:after="0" w:line="240" w:lineRule="auto"/>
      </w:pPr>
      <w:r>
        <w:separator/>
      </w:r>
    </w:p>
  </w:footnote>
  <w:footnote w:type="continuationSeparator" w:id="0">
    <w:p w:rsidR="00A9334D" w:rsidRDefault="00A9334D" w:rsidP="007C65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4ECB"/>
    <w:multiLevelType w:val="multilevel"/>
    <w:tmpl w:val="1BD6683C"/>
    <w:lvl w:ilvl="0">
      <w:start w:val="1"/>
      <w:numFmt w:val="decimal"/>
      <w:lvlRestart w:val="0"/>
      <w:lvlText w:val="0%1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1">
      <w:start w:val="1"/>
      <w:numFmt w:val="decimal"/>
      <w:lvlText w:val="0%1.%2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2">
      <w:start w:val="1"/>
      <w:numFmt w:val="decimal"/>
      <w:lvlText w:val="0%1.%2.%3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3">
      <w:start w:val="1"/>
      <w:numFmt w:val="decimal"/>
      <w:lvlText w:val="0%1.%2.%3.%4"/>
      <w:lvlJc w:val="left"/>
      <w:pPr>
        <w:tabs>
          <w:tab w:val="num" w:pos="1077"/>
        </w:tabs>
        <w:ind w:left="850" w:hanging="850"/>
      </w:pPr>
      <w:rPr>
        <w:rFonts w:hint="default"/>
        <w:color w:val="1DA14F"/>
      </w:rPr>
    </w:lvl>
    <w:lvl w:ilvl="4">
      <w:start w:val="1"/>
      <w:numFmt w:val="decimal"/>
      <w:lvlText w:val="0%1.%2.%3.%4.%5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5">
      <w:start w:val="1"/>
      <w:numFmt w:val="decimal"/>
      <w:lvlText w:val="0%1.%2.%3.%4.%5.%6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6">
      <w:start w:val="1"/>
      <w:numFmt w:val="decimal"/>
      <w:lvlText w:val="0%1.%2.%3.%4.%5.%6.%7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7">
      <w:start w:val="1"/>
      <w:numFmt w:val="decimal"/>
      <w:lvlText w:val="0%1.%2.%3.%4.%5.%6.%7.%8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8">
      <w:start w:val="1"/>
      <w:numFmt w:val="decimal"/>
      <w:lvlText w:val="0%1.%2.%3.%4.%5.%6.%7.%8.%9"/>
      <w:lvlJc w:val="left"/>
      <w:pPr>
        <w:tabs>
          <w:tab w:val="num" w:pos="2160"/>
        </w:tabs>
        <w:ind w:left="1417" w:hanging="1417"/>
      </w:pPr>
      <w:rPr>
        <w:rFonts w:hint="default"/>
        <w:color w:val="1DA14F"/>
      </w:rPr>
    </w:lvl>
  </w:abstractNum>
  <w:abstractNum w:abstractNumId="1">
    <w:nsid w:val="15307BBB"/>
    <w:multiLevelType w:val="hybridMultilevel"/>
    <w:tmpl w:val="139CCCFA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2E113B"/>
    <w:multiLevelType w:val="hybridMultilevel"/>
    <w:tmpl w:val="7390FB3E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2037E2"/>
    <w:multiLevelType w:val="hybridMultilevel"/>
    <w:tmpl w:val="871226B8"/>
    <w:lvl w:ilvl="0" w:tplc="EB86FF84">
      <w:start w:val="1"/>
      <w:numFmt w:val="bullet"/>
      <w:pStyle w:val="Aufzhlung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>
    <w:nsid w:val="5B273B34"/>
    <w:multiLevelType w:val="hybridMultilevel"/>
    <w:tmpl w:val="D9BA34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D13EDD"/>
    <w:multiLevelType w:val="hybridMultilevel"/>
    <w:tmpl w:val="C7E2C114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1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9D3"/>
    <w:rsid w:val="00005DD9"/>
    <w:rsid w:val="000457AD"/>
    <w:rsid w:val="00047799"/>
    <w:rsid w:val="00066C58"/>
    <w:rsid w:val="00073648"/>
    <w:rsid w:val="00080EB3"/>
    <w:rsid w:val="00084B00"/>
    <w:rsid w:val="0011473E"/>
    <w:rsid w:val="00135494"/>
    <w:rsid w:val="001C4B44"/>
    <w:rsid w:val="002B439F"/>
    <w:rsid w:val="00310B89"/>
    <w:rsid w:val="003F7F2A"/>
    <w:rsid w:val="004C6C95"/>
    <w:rsid w:val="004E23E6"/>
    <w:rsid w:val="00531860"/>
    <w:rsid w:val="00562448"/>
    <w:rsid w:val="005639D3"/>
    <w:rsid w:val="00564CD2"/>
    <w:rsid w:val="0058484A"/>
    <w:rsid w:val="005B6637"/>
    <w:rsid w:val="005C6CE8"/>
    <w:rsid w:val="005E40B2"/>
    <w:rsid w:val="005F0581"/>
    <w:rsid w:val="006C31EC"/>
    <w:rsid w:val="006D0BF4"/>
    <w:rsid w:val="007135C2"/>
    <w:rsid w:val="00765EF9"/>
    <w:rsid w:val="007738DC"/>
    <w:rsid w:val="00785244"/>
    <w:rsid w:val="00790656"/>
    <w:rsid w:val="007C654D"/>
    <w:rsid w:val="007D081C"/>
    <w:rsid w:val="0086552B"/>
    <w:rsid w:val="008A6232"/>
    <w:rsid w:val="00903F02"/>
    <w:rsid w:val="00914FF5"/>
    <w:rsid w:val="009A06BA"/>
    <w:rsid w:val="009C47E5"/>
    <w:rsid w:val="00A556FE"/>
    <w:rsid w:val="00A9334D"/>
    <w:rsid w:val="00A97683"/>
    <w:rsid w:val="00B11DA3"/>
    <w:rsid w:val="00B22C7D"/>
    <w:rsid w:val="00B3536C"/>
    <w:rsid w:val="00B65AAC"/>
    <w:rsid w:val="00B9590D"/>
    <w:rsid w:val="00C34000"/>
    <w:rsid w:val="00C618C7"/>
    <w:rsid w:val="00C76B70"/>
    <w:rsid w:val="00C966CD"/>
    <w:rsid w:val="00CA4E20"/>
    <w:rsid w:val="00CF3503"/>
    <w:rsid w:val="00D52B55"/>
    <w:rsid w:val="00D9489F"/>
    <w:rsid w:val="00DE2690"/>
    <w:rsid w:val="00E0527B"/>
    <w:rsid w:val="00EA1861"/>
    <w:rsid w:val="00ED70F1"/>
    <w:rsid w:val="00EF5F39"/>
    <w:rsid w:val="00F108E4"/>
    <w:rsid w:val="00F80EE7"/>
    <w:rsid w:val="00FC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3648"/>
  </w:style>
  <w:style w:type="paragraph" w:styleId="berschrift1">
    <w:name w:val="heading 1"/>
    <w:basedOn w:val="Standard"/>
    <w:next w:val="Standard"/>
    <w:link w:val="berschrift1Zchn"/>
    <w:uiPriority w:val="9"/>
    <w:qFormat/>
    <w:rsid w:val="005639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39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39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639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639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639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5639D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5639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5639D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5639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639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39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39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39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39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39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639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639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639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639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639D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639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639D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5639D3"/>
    <w:rPr>
      <w:b/>
      <w:bCs/>
    </w:rPr>
  </w:style>
  <w:style w:type="character" w:styleId="Hervorhebung">
    <w:name w:val="Emphasis"/>
    <w:basedOn w:val="Absatz-Standardschriftart"/>
    <w:uiPriority w:val="20"/>
    <w:qFormat/>
    <w:rsid w:val="005639D3"/>
    <w:rPr>
      <w:i/>
      <w:iCs/>
    </w:rPr>
  </w:style>
  <w:style w:type="paragraph" w:styleId="KeinLeerraum">
    <w:name w:val="No Spacing"/>
    <w:uiPriority w:val="1"/>
    <w:qFormat/>
    <w:rsid w:val="005639D3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639D3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639D3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639D3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39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39D3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5639D3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5639D3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5639D3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5639D3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5639D3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639D3"/>
    <w:pPr>
      <w:outlineLvl w:val="9"/>
    </w:pPr>
  </w:style>
  <w:style w:type="character" w:styleId="BesuchterHyperlink">
    <w:name w:val="FollowedHyperlink"/>
    <w:basedOn w:val="Absatz-Standardschriftart"/>
    <w:uiPriority w:val="99"/>
    <w:semiHidden/>
    <w:unhideWhenUsed/>
    <w:rsid w:val="0007364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73648"/>
  </w:style>
  <w:style w:type="paragraph" w:styleId="berschrift1">
    <w:name w:val="heading 1"/>
    <w:basedOn w:val="Standard"/>
    <w:next w:val="Standard"/>
    <w:link w:val="berschrift1Zchn"/>
    <w:uiPriority w:val="9"/>
    <w:qFormat/>
    <w:rsid w:val="005639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39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39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639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639D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639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5639D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5639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5639D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5639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639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39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39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39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39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39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639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639D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639D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639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639D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639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639D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5639D3"/>
    <w:rPr>
      <w:b/>
      <w:bCs/>
    </w:rPr>
  </w:style>
  <w:style w:type="character" w:styleId="Hervorhebung">
    <w:name w:val="Emphasis"/>
    <w:basedOn w:val="Absatz-Standardschriftart"/>
    <w:uiPriority w:val="20"/>
    <w:qFormat/>
    <w:rsid w:val="005639D3"/>
    <w:rPr>
      <w:i/>
      <w:iCs/>
    </w:rPr>
  </w:style>
  <w:style w:type="paragraph" w:styleId="KeinLeerraum">
    <w:name w:val="No Spacing"/>
    <w:uiPriority w:val="1"/>
    <w:qFormat/>
    <w:rsid w:val="005639D3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639D3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639D3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639D3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39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39D3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5639D3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5639D3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5639D3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5639D3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5639D3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639D3"/>
    <w:pPr>
      <w:outlineLvl w:val="9"/>
    </w:pPr>
  </w:style>
  <w:style w:type="character" w:styleId="BesuchterHyperlink">
    <w:name w:val="FollowedHyperlink"/>
    <w:basedOn w:val="Absatz-Standardschriftart"/>
    <w:uiPriority w:val="99"/>
    <w:semiHidden/>
    <w:unhideWhenUsed/>
    <w:rsid w:val="000736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apache.org/proper/commons-lang/" TargetMode="External"/><Relationship Id="rId13" Type="http://schemas.openxmlformats.org/officeDocument/2006/relationships/hyperlink" Target="http://commons.apache.org/proper/commons-lan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commons.apache.org/proper/commons-lang/javadocs/api-3.4/org/apache/commons/lang3/builder/HashCodeBuilder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ommons.apache.org/proper/commons-lan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commons.apache.org/proper/commons-lang/javadocs/api-3.4/org/apache/commons/lang3/builder/EqualsBuild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mons.apache.org/proper/commons-lang/" TargetMode="External"/><Relationship Id="rId14" Type="http://schemas.openxmlformats.org/officeDocument/2006/relationships/hyperlink" Target="http://commons.apache.org/proper/commons-lang/javadocs/api-3.4/org/apache/commons/lang3/builder/CompareToBuilder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951</Words>
  <Characters>5996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VRSG</Company>
  <LinksUpToDate>false</LinksUpToDate>
  <CharactersWithSpaces>6934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Anderes</dc:creator>
  <cp:lastModifiedBy>René Anderes</cp:lastModifiedBy>
  <cp:revision>44</cp:revision>
  <dcterms:created xsi:type="dcterms:W3CDTF">2015-08-06T07:14:00Z</dcterms:created>
  <dcterms:modified xsi:type="dcterms:W3CDTF">2016-07-25T08:13:00Z</dcterms:modified>
</cp:coreProperties>
</file>